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77BE3" w14:textId="77777777" w:rsidR="00443826" w:rsidRDefault="0086290A">
      <w:pPr>
        <w:pStyle w:val="Heading1"/>
      </w:pPr>
      <w:r>
        <w:t>Customer Engineering Candidate – Interview Problems</w:t>
      </w:r>
    </w:p>
    <w:p w14:paraId="28C8B073" w14:textId="423EB805" w:rsidR="0086290A" w:rsidRDefault="0086290A" w:rsidP="0086290A">
      <w:pPr>
        <w:pStyle w:val="Heading3"/>
      </w:pPr>
      <w:r>
        <w:t>Problem 1: Data Transformation</w:t>
      </w:r>
      <w:r w:rsidR="0080009F">
        <w:t xml:space="preserve"> (Clojure Script)</w:t>
      </w:r>
    </w:p>
    <w:p w14:paraId="3625E9E5" w14:textId="77777777" w:rsidR="0086290A" w:rsidRPr="0086290A" w:rsidRDefault="0086290A" w:rsidP="0086290A"/>
    <w:p w14:paraId="678ABFEB" w14:textId="77777777" w:rsidR="0086290A" w:rsidRDefault="0086290A" w:rsidP="0086290A">
      <w:pPr>
        <w:pStyle w:val="ListBullet"/>
      </w:pPr>
      <w:r>
        <w:t>There are two sources excel files (Financial data, a lookup). (ERP Documents, ERP Lookup sheets in sample data)</w:t>
      </w:r>
    </w:p>
    <w:p w14:paraId="50F19062" w14:textId="77777777" w:rsidR="0086290A" w:rsidRDefault="0086290A" w:rsidP="0086290A">
      <w:pPr>
        <w:pStyle w:val="ListBullet"/>
      </w:pPr>
      <w:r>
        <w:t>Read data from the excel file and apply the below mentioned rule and generate the output sheet in the given format.</w:t>
      </w:r>
    </w:p>
    <w:p w14:paraId="5E3CDCA9" w14:textId="77777777" w:rsidR="0086290A" w:rsidRDefault="0086290A" w:rsidP="0086290A">
      <w:pPr>
        <w:pStyle w:val="ListBullet"/>
      </w:pPr>
      <w:r>
        <w:t>Script should efficiently work on large data sets (around 10 lakh records) (Optional)</w:t>
      </w:r>
    </w:p>
    <w:p w14:paraId="5FEA3029" w14:textId="77777777" w:rsidR="0086290A" w:rsidRDefault="0086290A" w:rsidP="0086290A"/>
    <w:p w14:paraId="36467CE5" w14:textId="77777777" w:rsidR="0086290A" w:rsidRPr="0086290A" w:rsidRDefault="0086290A" w:rsidP="0086290A">
      <w:pPr>
        <w:rPr>
          <w:b/>
          <w:bCs/>
        </w:rPr>
      </w:pPr>
      <w:r w:rsidRPr="0086290A">
        <w:rPr>
          <w:b/>
          <w:bCs/>
        </w:rPr>
        <w:t xml:space="preserve">Mappings: </w:t>
      </w:r>
    </w:p>
    <w:p w14:paraId="49323B87" w14:textId="77777777" w:rsidR="0086290A" w:rsidRPr="0086290A" w:rsidRDefault="0086290A" w:rsidP="0086290A">
      <w:pPr>
        <w:rPr>
          <w:u w:val="single"/>
        </w:rPr>
      </w:pPr>
      <w:r w:rsidRPr="0086290A">
        <w:rPr>
          <w:u w:val="single"/>
        </w:rPr>
        <w:t>ERP Documents:</w:t>
      </w:r>
    </w:p>
    <w:p w14:paraId="272277D2" w14:textId="77777777" w:rsidR="0086290A" w:rsidRDefault="0086290A" w:rsidP="0086290A">
      <w:pPr>
        <w:pStyle w:val="ListParagraph"/>
        <w:numPr>
          <w:ilvl w:val="0"/>
          <w:numId w:val="5"/>
        </w:numPr>
      </w:pPr>
      <w:r>
        <w:t>Bill Number</w:t>
      </w:r>
    </w:p>
    <w:p w14:paraId="705B7B98" w14:textId="77777777" w:rsidR="0086290A" w:rsidRDefault="0086290A" w:rsidP="0086290A">
      <w:pPr>
        <w:pStyle w:val="ListParagraph"/>
        <w:numPr>
          <w:ilvl w:val="0"/>
          <w:numId w:val="5"/>
        </w:numPr>
      </w:pPr>
      <w:r>
        <w:t>Document Number</w:t>
      </w:r>
    </w:p>
    <w:p w14:paraId="00A15AED" w14:textId="77777777" w:rsidR="0086290A" w:rsidRDefault="0086290A" w:rsidP="0086290A">
      <w:pPr>
        <w:pStyle w:val="ListParagraph"/>
        <w:numPr>
          <w:ilvl w:val="0"/>
          <w:numId w:val="5"/>
        </w:numPr>
      </w:pPr>
      <w:r>
        <w:t>Assignment Number</w:t>
      </w:r>
    </w:p>
    <w:p w14:paraId="4929EE5E" w14:textId="77777777" w:rsidR="0086290A" w:rsidRDefault="0086290A" w:rsidP="0086290A">
      <w:pPr>
        <w:pStyle w:val="ListParagraph"/>
        <w:numPr>
          <w:ilvl w:val="0"/>
          <w:numId w:val="5"/>
        </w:numPr>
      </w:pPr>
      <w:r>
        <w:t>Customer Code</w:t>
      </w:r>
    </w:p>
    <w:p w14:paraId="68AA75CC" w14:textId="77777777" w:rsidR="0086290A" w:rsidRDefault="0086290A" w:rsidP="0086290A">
      <w:pPr>
        <w:pStyle w:val="ListParagraph"/>
        <w:numPr>
          <w:ilvl w:val="0"/>
          <w:numId w:val="5"/>
        </w:numPr>
      </w:pPr>
      <w:r>
        <w:t>Customer Name</w:t>
      </w:r>
    </w:p>
    <w:p w14:paraId="6E75FCC1" w14:textId="77777777" w:rsidR="0086290A" w:rsidRDefault="0086290A" w:rsidP="0086290A">
      <w:pPr>
        <w:pStyle w:val="ListParagraph"/>
        <w:numPr>
          <w:ilvl w:val="0"/>
          <w:numId w:val="5"/>
        </w:numPr>
      </w:pPr>
      <w:r>
        <w:t>Type</w:t>
      </w:r>
    </w:p>
    <w:p w14:paraId="3F6E7CA9" w14:textId="77777777" w:rsidR="0086290A" w:rsidRDefault="0086290A" w:rsidP="0086290A">
      <w:pPr>
        <w:pStyle w:val="ListParagraph"/>
        <w:numPr>
          <w:ilvl w:val="0"/>
          <w:numId w:val="5"/>
        </w:numPr>
      </w:pPr>
      <w:r>
        <w:t>Doc Date</w:t>
      </w:r>
    </w:p>
    <w:p w14:paraId="0CB145AD" w14:textId="77777777" w:rsidR="0086290A" w:rsidRDefault="0086290A" w:rsidP="0086290A">
      <w:pPr>
        <w:pStyle w:val="ListParagraph"/>
        <w:numPr>
          <w:ilvl w:val="0"/>
          <w:numId w:val="5"/>
        </w:numPr>
      </w:pPr>
      <w:r>
        <w:t>Due Date</w:t>
      </w:r>
    </w:p>
    <w:p w14:paraId="07CAAF01" w14:textId="77777777" w:rsidR="0086290A" w:rsidRDefault="0086290A" w:rsidP="0086290A">
      <w:pPr>
        <w:pStyle w:val="ListParagraph"/>
        <w:numPr>
          <w:ilvl w:val="0"/>
          <w:numId w:val="5"/>
        </w:numPr>
      </w:pPr>
      <w:r>
        <w:t>Amount</w:t>
      </w:r>
    </w:p>
    <w:p w14:paraId="05A872D6" w14:textId="77777777" w:rsidR="0086290A" w:rsidRPr="0086290A" w:rsidRDefault="0086290A" w:rsidP="0086290A">
      <w:pPr>
        <w:rPr>
          <w:u w:val="single"/>
        </w:rPr>
      </w:pPr>
      <w:r w:rsidRPr="0086290A">
        <w:rPr>
          <w:u w:val="single"/>
        </w:rPr>
        <w:t>ERP Lookup:</w:t>
      </w:r>
    </w:p>
    <w:p w14:paraId="2A4A3B6F" w14:textId="77777777" w:rsidR="0086290A" w:rsidRDefault="0086290A" w:rsidP="0086290A">
      <w:pPr>
        <w:pStyle w:val="ListParagraph"/>
        <w:numPr>
          <w:ilvl w:val="0"/>
          <w:numId w:val="6"/>
        </w:numPr>
      </w:pPr>
      <w:r>
        <w:t>Bill Number</w:t>
      </w:r>
    </w:p>
    <w:p w14:paraId="7CD6D3EF" w14:textId="77777777" w:rsidR="0086290A" w:rsidRDefault="0086290A" w:rsidP="0086290A">
      <w:pPr>
        <w:pStyle w:val="ListParagraph"/>
        <w:numPr>
          <w:ilvl w:val="0"/>
          <w:numId w:val="6"/>
        </w:numPr>
      </w:pPr>
      <w:r>
        <w:t>Document Number</w:t>
      </w:r>
    </w:p>
    <w:p w14:paraId="588D6405" w14:textId="77777777" w:rsidR="0086290A" w:rsidRDefault="0086290A" w:rsidP="0086290A">
      <w:pPr>
        <w:pStyle w:val="ListParagraph"/>
        <w:numPr>
          <w:ilvl w:val="0"/>
          <w:numId w:val="6"/>
        </w:numPr>
      </w:pPr>
      <w:r>
        <w:t>Assignment Number</w:t>
      </w:r>
    </w:p>
    <w:p w14:paraId="4342F8BF" w14:textId="77777777" w:rsidR="0086290A" w:rsidRDefault="0086290A" w:rsidP="0086290A">
      <w:pPr>
        <w:pStyle w:val="ListParagraph"/>
        <w:numPr>
          <w:ilvl w:val="0"/>
          <w:numId w:val="6"/>
        </w:numPr>
      </w:pPr>
      <w:r>
        <w:t>Customer Code</w:t>
      </w:r>
    </w:p>
    <w:p w14:paraId="7B4D848F" w14:textId="77777777" w:rsidR="0086290A" w:rsidRDefault="0086290A" w:rsidP="0086290A">
      <w:pPr>
        <w:pStyle w:val="ListParagraph"/>
        <w:numPr>
          <w:ilvl w:val="0"/>
          <w:numId w:val="6"/>
        </w:numPr>
      </w:pPr>
      <w:r>
        <w:lastRenderedPageBreak/>
        <w:t>Customer Name</w:t>
      </w:r>
    </w:p>
    <w:p w14:paraId="67E36599" w14:textId="77777777" w:rsidR="0086290A" w:rsidRDefault="0086290A" w:rsidP="0086290A">
      <w:pPr>
        <w:pStyle w:val="ListParagraph"/>
        <w:numPr>
          <w:ilvl w:val="0"/>
          <w:numId w:val="6"/>
        </w:numPr>
      </w:pPr>
      <w:r>
        <w:t>Type</w:t>
      </w:r>
    </w:p>
    <w:p w14:paraId="19BD7DF8" w14:textId="77777777" w:rsidR="0086290A" w:rsidRDefault="0086290A" w:rsidP="0086290A">
      <w:pPr>
        <w:pStyle w:val="ListParagraph"/>
        <w:numPr>
          <w:ilvl w:val="0"/>
          <w:numId w:val="6"/>
        </w:numPr>
      </w:pPr>
      <w:r>
        <w:t>Field1</w:t>
      </w:r>
    </w:p>
    <w:p w14:paraId="15964F57" w14:textId="77777777" w:rsidR="0086290A" w:rsidRDefault="0086290A" w:rsidP="0086290A">
      <w:pPr>
        <w:pStyle w:val="ListParagraph"/>
        <w:numPr>
          <w:ilvl w:val="0"/>
          <w:numId w:val="6"/>
        </w:numPr>
      </w:pPr>
      <w:r>
        <w:t>Field2</w:t>
      </w:r>
    </w:p>
    <w:p w14:paraId="426E7194" w14:textId="77777777" w:rsidR="0086290A" w:rsidRDefault="0086290A" w:rsidP="0086290A">
      <w:pPr>
        <w:pStyle w:val="ListParagraph"/>
        <w:numPr>
          <w:ilvl w:val="0"/>
          <w:numId w:val="6"/>
        </w:numPr>
      </w:pPr>
      <w:r>
        <w:t>Field3</w:t>
      </w:r>
    </w:p>
    <w:p w14:paraId="220824B7" w14:textId="77777777" w:rsidR="0086290A" w:rsidRDefault="0086290A" w:rsidP="0086290A">
      <w:pPr>
        <w:pStyle w:val="ListParagraph"/>
        <w:numPr>
          <w:ilvl w:val="0"/>
          <w:numId w:val="6"/>
        </w:numPr>
      </w:pPr>
      <w:r>
        <w:t>Field4</w:t>
      </w:r>
    </w:p>
    <w:p w14:paraId="2D75542D" w14:textId="77777777" w:rsidR="0086290A" w:rsidRPr="0086290A" w:rsidRDefault="0086290A" w:rsidP="0086290A">
      <w:pPr>
        <w:rPr>
          <w:u w:val="single"/>
        </w:rPr>
      </w:pPr>
      <w:r w:rsidRPr="0086290A">
        <w:rPr>
          <w:u w:val="single"/>
        </w:rPr>
        <w:t>Result Sheet:</w:t>
      </w:r>
    </w:p>
    <w:p w14:paraId="092B1812" w14:textId="77777777" w:rsidR="0086290A" w:rsidRDefault="0086290A" w:rsidP="0086290A">
      <w:pPr>
        <w:pStyle w:val="ListParagraph"/>
        <w:numPr>
          <w:ilvl w:val="0"/>
          <w:numId w:val="7"/>
        </w:numPr>
      </w:pPr>
      <w:r>
        <w:t>Doc ID</w:t>
      </w:r>
    </w:p>
    <w:p w14:paraId="55471639" w14:textId="77777777" w:rsidR="0086290A" w:rsidRDefault="0086290A" w:rsidP="0086290A">
      <w:pPr>
        <w:pStyle w:val="ListParagraph"/>
        <w:numPr>
          <w:ilvl w:val="0"/>
          <w:numId w:val="7"/>
        </w:numPr>
      </w:pPr>
      <w:r>
        <w:t>Doc Number</w:t>
      </w:r>
    </w:p>
    <w:p w14:paraId="232C5E94" w14:textId="77777777" w:rsidR="0086290A" w:rsidRDefault="0086290A" w:rsidP="0086290A">
      <w:pPr>
        <w:pStyle w:val="ListParagraph"/>
        <w:numPr>
          <w:ilvl w:val="0"/>
          <w:numId w:val="7"/>
        </w:numPr>
      </w:pPr>
      <w:r>
        <w:t>Type</w:t>
      </w:r>
    </w:p>
    <w:p w14:paraId="78350D62" w14:textId="77777777" w:rsidR="0086290A" w:rsidRDefault="0086290A" w:rsidP="0086290A">
      <w:pPr>
        <w:pStyle w:val="ListParagraph"/>
        <w:numPr>
          <w:ilvl w:val="0"/>
          <w:numId w:val="7"/>
        </w:numPr>
      </w:pPr>
      <w:r>
        <w:t>Doc Type</w:t>
      </w:r>
    </w:p>
    <w:p w14:paraId="264F5C98" w14:textId="77777777" w:rsidR="0086290A" w:rsidRDefault="0086290A" w:rsidP="0086290A">
      <w:pPr>
        <w:pStyle w:val="ListParagraph"/>
        <w:numPr>
          <w:ilvl w:val="0"/>
          <w:numId w:val="7"/>
        </w:numPr>
      </w:pPr>
      <w:r>
        <w:t>Customer Code</w:t>
      </w:r>
    </w:p>
    <w:p w14:paraId="4D9FED96" w14:textId="77777777" w:rsidR="0086290A" w:rsidRDefault="0086290A" w:rsidP="0086290A">
      <w:pPr>
        <w:pStyle w:val="ListParagraph"/>
        <w:numPr>
          <w:ilvl w:val="0"/>
          <w:numId w:val="7"/>
        </w:numPr>
      </w:pPr>
      <w:r>
        <w:t>Customer Name</w:t>
      </w:r>
    </w:p>
    <w:p w14:paraId="0B6A8071" w14:textId="77777777" w:rsidR="0086290A" w:rsidRDefault="0086290A" w:rsidP="0086290A">
      <w:pPr>
        <w:pStyle w:val="ListParagraph"/>
        <w:numPr>
          <w:ilvl w:val="0"/>
          <w:numId w:val="7"/>
        </w:numPr>
      </w:pPr>
      <w:r>
        <w:t>Doc Date</w:t>
      </w:r>
    </w:p>
    <w:p w14:paraId="0FCE2693" w14:textId="77777777" w:rsidR="0086290A" w:rsidRDefault="0086290A" w:rsidP="0086290A">
      <w:pPr>
        <w:pStyle w:val="ListParagraph"/>
        <w:numPr>
          <w:ilvl w:val="0"/>
          <w:numId w:val="7"/>
        </w:numPr>
      </w:pPr>
      <w:r>
        <w:t>Due Date</w:t>
      </w:r>
    </w:p>
    <w:p w14:paraId="72AA9FBA" w14:textId="77777777" w:rsidR="0086290A" w:rsidRDefault="0086290A" w:rsidP="0086290A">
      <w:pPr>
        <w:pStyle w:val="ListParagraph"/>
        <w:numPr>
          <w:ilvl w:val="0"/>
          <w:numId w:val="7"/>
        </w:numPr>
      </w:pPr>
      <w:r>
        <w:t>Amount</w:t>
      </w:r>
    </w:p>
    <w:p w14:paraId="16BEA9F8" w14:textId="77777777" w:rsidR="0086290A" w:rsidRDefault="0086290A" w:rsidP="0086290A">
      <w:pPr>
        <w:pStyle w:val="ListParagraph"/>
        <w:numPr>
          <w:ilvl w:val="0"/>
          <w:numId w:val="7"/>
        </w:numPr>
      </w:pPr>
      <w:r>
        <w:t>Balance</w:t>
      </w:r>
    </w:p>
    <w:p w14:paraId="2B8B4B43" w14:textId="77777777" w:rsidR="0086290A" w:rsidRDefault="0086290A" w:rsidP="0086290A">
      <w:pPr>
        <w:pStyle w:val="ListParagraph"/>
        <w:numPr>
          <w:ilvl w:val="0"/>
          <w:numId w:val="7"/>
        </w:numPr>
      </w:pPr>
      <w:r>
        <w:t>Field1</w:t>
      </w:r>
    </w:p>
    <w:p w14:paraId="19D31DB6" w14:textId="77777777" w:rsidR="0086290A" w:rsidRDefault="0086290A" w:rsidP="0086290A">
      <w:pPr>
        <w:pStyle w:val="ListParagraph"/>
        <w:numPr>
          <w:ilvl w:val="0"/>
          <w:numId w:val="7"/>
        </w:numPr>
      </w:pPr>
      <w:r>
        <w:t>Field2</w:t>
      </w:r>
    </w:p>
    <w:p w14:paraId="532796D3" w14:textId="77777777" w:rsidR="0086290A" w:rsidRDefault="0086290A" w:rsidP="0086290A">
      <w:pPr>
        <w:pStyle w:val="ListParagraph"/>
        <w:numPr>
          <w:ilvl w:val="0"/>
          <w:numId w:val="7"/>
        </w:numPr>
      </w:pPr>
      <w:r>
        <w:t>Field3</w:t>
      </w:r>
    </w:p>
    <w:p w14:paraId="30D1EFF9" w14:textId="77777777" w:rsidR="00443826" w:rsidRDefault="0086290A" w:rsidP="0086290A">
      <w:pPr>
        <w:pStyle w:val="ListParagraph"/>
        <w:numPr>
          <w:ilvl w:val="0"/>
          <w:numId w:val="7"/>
        </w:numPr>
      </w:pPr>
      <w:r>
        <w:t>Field4</w:t>
      </w:r>
    </w:p>
    <w:p w14:paraId="00EFFCB3" w14:textId="77777777" w:rsidR="0086290A" w:rsidRPr="0086290A" w:rsidRDefault="0086290A" w:rsidP="0086290A">
      <w:pPr>
        <w:rPr>
          <w:u w:val="single"/>
        </w:rPr>
      </w:pPr>
      <w:r w:rsidRPr="0086290A">
        <w:rPr>
          <w:u w:val="single"/>
        </w:rPr>
        <w:t>Mapping Rules (Result sheet):</w:t>
      </w:r>
    </w:p>
    <w:p w14:paraId="11BE1F52" w14:textId="77777777" w:rsidR="0086290A" w:rsidRDefault="0086290A" w:rsidP="0086290A">
      <w:pPr>
        <w:pStyle w:val="ListParagraph"/>
        <w:numPr>
          <w:ilvl w:val="0"/>
          <w:numId w:val="8"/>
        </w:numPr>
      </w:pPr>
      <w:r>
        <w:t xml:space="preserve">Doc ID: This is a unique ID and will be generated like this </w:t>
      </w:r>
    </w:p>
    <w:p w14:paraId="45C43A6C" w14:textId="77777777" w:rsidR="0086290A" w:rsidRPr="0086290A" w:rsidRDefault="0086290A" w:rsidP="0086290A">
      <w:pPr>
        <w:ind w:left="360"/>
        <w:rPr>
          <w:b/>
          <w:bCs/>
          <w:i/>
          <w:iCs/>
          <w:sz w:val="20"/>
          <w:szCs w:val="20"/>
        </w:rPr>
      </w:pPr>
      <w:r w:rsidRPr="0086290A">
        <w:rPr>
          <w:b/>
          <w:bCs/>
          <w:i/>
          <w:iCs/>
          <w:sz w:val="20"/>
          <w:szCs w:val="20"/>
        </w:rPr>
        <w:t>&lt;Bill Number&gt;+"-"+&lt;Document Number&gt;+"-"+&lt;Assignment Number&gt;+"-"+&lt;Customer Code&gt;+"-"+&lt;Type&gt;</w:t>
      </w:r>
    </w:p>
    <w:p w14:paraId="140217F8" w14:textId="77777777" w:rsidR="0086290A" w:rsidRDefault="0086290A" w:rsidP="0086290A">
      <w:pPr>
        <w:pStyle w:val="ListParagraph"/>
        <w:numPr>
          <w:ilvl w:val="0"/>
          <w:numId w:val="8"/>
        </w:numPr>
      </w:pPr>
      <w:r>
        <w:t xml:space="preserve">Lookup Scheme: Doc ID will be used as a key for creating lookup. </w:t>
      </w:r>
    </w:p>
    <w:p w14:paraId="2F5E2EE8" w14:textId="77777777" w:rsidR="0086290A" w:rsidRDefault="0086290A" w:rsidP="0086290A">
      <w:pPr>
        <w:pStyle w:val="ListParagraph"/>
        <w:numPr>
          <w:ilvl w:val="0"/>
          <w:numId w:val="8"/>
        </w:numPr>
      </w:pPr>
      <w:r>
        <w:t>Type can have values Credit or Debit only. Only Debit entries need to be exported to the result sheet, corresponding credit entries will only be used for calculation of Balance.</w:t>
      </w:r>
    </w:p>
    <w:p w14:paraId="4B3A3B65" w14:textId="77777777" w:rsidR="0086290A" w:rsidRDefault="0086290A" w:rsidP="0086290A">
      <w:pPr>
        <w:pStyle w:val="ListParagraph"/>
        <w:numPr>
          <w:ilvl w:val="0"/>
          <w:numId w:val="8"/>
        </w:numPr>
      </w:pPr>
      <w:r>
        <w:t>There can be duplicate entries in the source data, aggregate duplicate entries (on the basis of Doc ID) in single entry by summing up amount values.</w:t>
      </w:r>
    </w:p>
    <w:p w14:paraId="1405659D" w14:textId="77777777" w:rsidR="0086290A" w:rsidRPr="0086290A" w:rsidRDefault="0086290A" w:rsidP="0086290A">
      <w:pPr>
        <w:rPr>
          <w:u w:val="single"/>
        </w:rPr>
      </w:pPr>
      <w:r w:rsidRPr="0086290A">
        <w:rPr>
          <w:u w:val="single"/>
        </w:rPr>
        <w:lastRenderedPageBreak/>
        <w:t>Result sheet fields:</w:t>
      </w:r>
    </w:p>
    <w:p w14:paraId="2E17FC4C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Doc ID</w:t>
      </w:r>
      <w:r>
        <w:t xml:space="preserve">: </w:t>
      </w:r>
    </w:p>
    <w:p w14:paraId="6936B54A" w14:textId="77777777" w:rsidR="0086290A" w:rsidRPr="0086290A" w:rsidRDefault="0086290A" w:rsidP="0086290A">
      <w:pPr>
        <w:rPr>
          <w:b/>
          <w:bCs/>
          <w:i/>
          <w:iCs/>
          <w:sz w:val="20"/>
          <w:szCs w:val="20"/>
        </w:rPr>
      </w:pPr>
      <w:r w:rsidRPr="0086290A">
        <w:rPr>
          <w:b/>
          <w:bCs/>
          <w:i/>
          <w:iCs/>
          <w:sz w:val="20"/>
          <w:szCs w:val="20"/>
        </w:rPr>
        <w:t>&lt;Bill Number&gt;+"-"+&lt;Document Number&gt;+"-"+&lt;Assignment Number&gt;+"-"+&lt;Customer Code&gt;+"-"+&lt;Type&gt;</w:t>
      </w:r>
    </w:p>
    <w:p w14:paraId="72D5D53C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Doc Number</w:t>
      </w:r>
      <w:r>
        <w:t xml:space="preserve">: </w:t>
      </w:r>
    </w:p>
    <w:p w14:paraId="10625A95" w14:textId="77777777" w:rsidR="0086290A" w:rsidRDefault="0086290A" w:rsidP="0086290A">
      <w:pPr>
        <w:pStyle w:val="ListParagraph"/>
        <w:numPr>
          <w:ilvl w:val="1"/>
          <w:numId w:val="9"/>
        </w:numPr>
      </w:pPr>
      <w:r>
        <w:t>Document Number</w:t>
      </w:r>
    </w:p>
    <w:p w14:paraId="2839BC4E" w14:textId="77777777" w:rsidR="0086290A" w:rsidRDefault="0086290A" w:rsidP="0086290A">
      <w:pPr>
        <w:pStyle w:val="ListParagraph"/>
        <w:numPr>
          <w:ilvl w:val="1"/>
          <w:numId w:val="9"/>
        </w:numPr>
      </w:pPr>
      <w:r>
        <w:t>If Document Number empty then Bill Number</w:t>
      </w:r>
    </w:p>
    <w:p w14:paraId="49F9BC53" w14:textId="77777777" w:rsidR="0086290A" w:rsidRDefault="0086290A" w:rsidP="0086290A">
      <w:pPr>
        <w:pStyle w:val="ListParagraph"/>
        <w:numPr>
          <w:ilvl w:val="1"/>
          <w:numId w:val="9"/>
        </w:numPr>
      </w:pPr>
      <w:r>
        <w:t xml:space="preserve">If Bill Number empty then Assignment Number </w:t>
      </w:r>
    </w:p>
    <w:p w14:paraId="0CBA9AA4" w14:textId="77777777" w:rsidR="0086290A" w:rsidRDefault="0086290A" w:rsidP="0086290A">
      <w:pPr>
        <w:ind w:left="720"/>
      </w:pPr>
      <w:r>
        <w:t>Need to be checked in order, if Document Number is empty then Bill Number and then Assignment number)</w:t>
      </w:r>
    </w:p>
    <w:p w14:paraId="6DCB3AED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Type</w:t>
      </w:r>
      <w:r>
        <w:t>: Type</w:t>
      </w:r>
    </w:p>
    <w:p w14:paraId="28A07C87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DocType</w:t>
      </w:r>
      <w:r>
        <w:t>:</w:t>
      </w:r>
    </w:p>
    <w:p w14:paraId="2FD60635" w14:textId="77777777" w:rsidR="0086290A" w:rsidRDefault="0086290A" w:rsidP="0086290A">
      <w:pPr>
        <w:pStyle w:val="ListParagraph"/>
        <w:numPr>
          <w:ilvl w:val="1"/>
          <w:numId w:val="9"/>
        </w:numPr>
      </w:pPr>
      <w:r>
        <w:t>Field 1 (ERP Lookup) contains string "debitmemo" then DEBIT_MEMO, "debitnote" then DEBIT_NOTE</w:t>
      </w:r>
    </w:p>
    <w:p w14:paraId="40B8FDD0" w14:textId="77777777" w:rsidR="0086290A" w:rsidRDefault="0086290A" w:rsidP="0086290A">
      <w:pPr>
        <w:pStyle w:val="ListParagraph"/>
        <w:numPr>
          <w:ilvl w:val="1"/>
          <w:numId w:val="9"/>
        </w:numPr>
      </w:pPr>
      <w:r>
        <w:t>If the above rule is failed then populate INVOICE as the default value</w:t>
      </w:r>
    </w:p>
    <w:p w14:paraId="13EDF73F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Doc Date</w:t>
      </w:r>
      <w:r>
        <w:t>: Doc Date</w:t>
      </w:r>
    </w:p>
    <w:p w14:paraId="2B32E7D5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Due Date</w:t>
      </w:r>
      <w:r>
        <w:t>: Due Date</w:t>
      </w:r>
    </w:p>
    <w:p w14:paraId="5AF495D8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Customer Code</w:t>
      </w:r>
      <w:r>
        <w:t>: Customer Code</w:t>
      </w:r>
    </w:p>
    <w:p w14:paraId="74255389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Customer Name</w:t>
      </w:r>
      <w:r>
        <w:t>: Customer Name</w:t>
      </w:r>
    </w:p>
    <w:p w14:paraId="5702A754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Amount</w:t>
      </w:r>
      <w:r>
        <w:t>: Amount</w:t>
      </w:r>
    </w:p>
    <w:p w14:paraId="1BDA2566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Field1</w:t>
      </w:r>
      <w:r>
        <w:t>: Field1 (ERP Lookup)</w:t>
      </w:r>
    </w:p>
    <w:p w14:paraId="1AD97267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Field2</w:t>
      </w:r>
      <w:r>
        <w:t>: Field2 (ERP Lookup)</w:t>
      </w:r>
    </w:p>
    <w:p w14:paraId="2306A3AD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Field3</w:t>
      </w:r>
      <w:r>
        <w:t>: Field3 (ERP Lookup)</w:t>
      </w:r>
    </w:p>
    <w:p w14:paraId="50C1D78C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Field4</w:t>
      </w:r>
      <w:r>
        <w:t>: Field4 (ERP Lookup)</w:t>
      </w:r>
    </w:p>
    <w:p w14:paraId="3776FC70" w14:textId="77777777" w:rsidR="0086290A" w:rsidRDefault="0086290A" w:rsidP="0086290A">
      <w:pPr>
        <w:pStyle w:val="ListParagraph"/>
        <w:numPr>
          <w:ilvl w:val="0"/>
          <w:numId w:val="9"/>
        </w:numPr>
      </w:pPr>
      <w:r w:rsidRPr="0086290A">
        <w:rPr>
          <w:b/>
          <w:bCs/>
        </w:rPr>
        <w:t>Balance</w:t>
      </w:r>
      <w:r>
        <w:t xml:space="preserve">: </w:t>
      </w:r>
    </w:p>
    <w:p w14:paraId="6ABF21B6" w14:textId="77777777" w:rsidR="0086290A" w:rsidRDefault="0086290A" w:rsidP="0086290A">
      <w:pPr>
        <w:pStyle w:val="ListParagraph"/>
        <w:numPr>
          <w:ilvl w:val="1"/>
          <w:numId w:val="9"/>
        </w:numPr>
      </w:pPr>
      <w:r>
        <w:t>If a debit entry has corresponding credit entry then the balance of debit entry is (Debit Entry Amount - Credit Entry Amount)</w:t>
      </w:r>
    </w:p>
    <w:p w14:paraId="417D38D4" w14:textId="77777777" w:rsidR="0086290A" w:rsidRDefault="0086290A" w:rsidP="0086290A">
      <w:pPr>
        <w:pStyle w:val="ListParagraph"/>
        <w:numPr>
          <w:ilvl w:val="1"/>
          <w:numId w:val="9"/>
        </w:numPr>
      </w:pPr>
      <w:r>
        <w:t>If corresponding credit entry is not present then Balance is same as Amount.</w:t>
      </w:r>
    </w:p>
    <w:p w14:paraId="7BFA0490" w14:textId="77777777" w:rsidR="0086290A" w:rsidRDefault="0086290A" w:rsidP="0086290A">
      <w:pPr>
        <w:pStyle w:val="ListParagraph"/>
        <w:numPr>
          <w:ilvl w:val="1"/>
          <w:numId w:val="9"/>
        </w:numPr>
      </w:pPr>
      <w:r>
        <w:t xml:space="preserve">Identifier used for looking up credit entry </w:t>
      </w:r>
    </w:p>
    <w:p w14:paraId="418E0990" w14:textId="77777777" w:rsidR="0086290A" w:rsidRPr="0086290A" w:rsidRDefault="0086290A" w:rsidP="0086290A">
      <w:pPr>
        <w:ind w:left="720"/>
        <w:rPr>
          <w:b/>
          <w:bCs/>
          <w:i/>
          <w:iCs/>
          <w:sz w:val="20"/>
          <w:szCs w:val="20"/>
        </w:rPr>
      </w:pPr>
      <w:r w:rsidRPr="0086290A">
        <w:rPr>
          <w:b/>
          <w:bCs/>
          <w:i/>
          <w:iCs/>
          <w:sz w:val="20"/>
          <w:szCs w:val="20"/>
        </w:rPr>
        <w:t>&lt;Bill Number&gt;+"-"+&lt;Document Number&gt;+"-"+&lt;Assignment Number&gt;+"-"+&lt;Customer Code&gt;</w:t>
      </w:r>
    </w:p>
    <w:p w14:paraId="0111BFE5" w14:textId="77777777" w:rsidR="0086290A" w:rsidRDefault="0086290A" w:rsidP="0086290A">
      <w:pPr>
        <w:pStyle w:val="ListParagraph"/>
        <w:numPr>
          <w:ilvl w:val="1"/>
          <w:numId w:val="9"/>
        </w:numPr>
      </w:pPr>
      <w:r>
        <w:lastRenderedPageBreak/>
        <w:t>For a debit entry find the corresponding credit entry with the same identifier and Type as Credit. If present then subtract the amount values as mentioned above, else used amount as balance</w:t>
      </w:r>
    </w:p>
    <w:p w14:paraId="20FB5ADB" w14:textId="77777777" w:rsidR="0086290A" w:rsidRDefault="0086290A" w:rsidP="0086290A"/>
    <w:p w14:paraId="65D952E8" w14:textId="77777777" w:rsidR="0086290A" w:rsidRPr="0086290A" w:rsidRDefault="0086290A" w:rsidP="0086290A"/>
    <w:p w14:paraId="5D4E8155" w14:textId="77777777" w:rsidR="00194E2F" w:rsidRDefault="00194E2F"/>
    <w:p w14:paraId="27C48361" w14:textId="77777777" w:rsidR="00194E2F" w:rsidRDefault="00194E2F"/>
    <w:p w14:paraId="38F0F07D" w14:textId="77777777" w:rsidR="00194E2F" w:rsidRDefault="00194E2F"/>
    <w:p w14:paraId="0E46B37F" w14:textId="77777777" w:rsidR="00194E2F" w:rsidRDefault="00194E2F"/>
    <w:p w14:paraId="4960B892" w14:textId="77777777" w:rsidR="00194E2F" w:rsidRDefault="00194E2F"/>
    <w:p w14:paraId="1E95A40A" w14:textId="77777777" w:rsidR="00194E2F" w:rsidRDefault="00194E2F"/>
    <w:p w14:paraId="6DC2D5CB" w14:textId="77777777" w:rsidR="00194E2F" w:rsidRDefault="00194E2F"/>
    <w:p w14:paraId="6690B57E" w14:textId="77777777" w:rsidR="00194E2F" w:rsidRPr="0086290A" w:rsidRDefault="00194E2F" w:rsidP="00194E2F">
      <w:r>
        <w:t>.....Problem 2 in the next page</w:t>
      </w:r>
    </w:p>
    <w:p w14:paraId="588FA094" w14:textId="77777777" w:rsidR="0086290A" w:rsidRDefault="0086290A">
      <w:pPr>
        <w:rPr>
          <w:rFonts w:asciiTheme="majorHAnsi" w:eastAsiaTheme="majorEastAsia" w:hAnsiTheme="majorHAnsi" w:cstheme="majorBidi"/>
          <w:sz w:val="40"/>
          <w:szCs w:val="24"/>
        </w:rPr>
      </w:pPr>
      <w:r>
        <w:br w:type="page"/>
      </w:r>
    </w:p>
    <w:p w14:paraId="191026A2" w14:textId="73A234C8" w:rsidR="0086290A" w:rsidRPr="0086290A" w:rsidRDefault="0086290A" w:rsidP="0086290A">
      <w:pPr>
        <w:pStyle w:val="Heading3"/>
      </w:pPr>
      <w:r w:rsidRPr="0086290A">
        <w:lastRenderedPageBreak/>
        <w:t>Problem 2: System Design Problem</w:t>
      </w:r>
      <w:r w:rsidR="0080009F">
        <w:t xml:space="preserve"> (High level Design Document)</w:t>
      </w:r>
    </w:p>
    <w:p w14:paraId="1BA6D8AA" w14:textId="77777777" w:rsidR="0086290A" w:rsidRDefault="0086290A" w:rsidP="0086290A">
      <w:pPr>
        <w:pStyle w:val="ListParagraph"/>
        <w:numPr>
          <w:ilvl w:val="0"/>
          <w:numId w:val="10"/>
        </w:numPr>
        <w:tabs>
          <w:tab w:val="left" w:pos="2390"/>
        </w:tabs>
      </w:pPr>
      <w:r>
        <w:t>There is an accounting software which provides CRM features for the sales and finance teams</w:t>
      </w:r>
    </w:p>
    <w:p w14:paraId="6AD2B3FE" w14:textId="77777777" w:rsidR="0086290A" w:rsidRDefault="0086290A" w:rsidP="0086290A">
      <w:pPr>
        <w:pStyle w:val="ListParagraph"/>
        <w:numPr>
          <w:ilvl w:val="0"/>
          <w:numId w:val="10"/>
        </w:numPr>
        <w:tabs>
          <w:tab w:val="left" w:pos="2390"/>
        </w:tabs>
      </w:pPr>
      <w:r>
        <w:t>Customer stores data in different ERPs. They export data in a fixed format in an excel format.</w:t>
      </w:r>
    </w:p>
    <w:p w14:paraId="305006FE" w14:textId="77777777" w:rsidR="0086290A" w:rsidRDefault="0086290A" w:rsidP="0086290A">
      <w:pPr>
        <w:pStyle w:val="ListParagraph"/>
        <w:numPr>
          <w:ilvl w:val="0"/>
          <w:numId w:val="10"/>
        </w:numPr>
        <w:tabs>
          <w:tab w:val="left" w:pos="2390"/>
        </w:tabs>
      </w:pPr>
      <w:r>
        <w:t>Design a utility which will take data from the excel file and write it in the database.</w:t>
      </w:r>
    </w:p>
    <w:p w14:paraId="09291186" w14:textId="77777777" w:rsidR="0086290A" w:rsidRDefault="0086290A" w:rsidP="0086290A">
      <w:pPr>
        <w:pStyle w:val="ListParagraph"/>
        <w:numPr>
          <w:ilvl w:val="0"/>
          <w:numId w:val="10"/>
        </w:numPr>
        <w:tabs>
          <w:tab w:val="left" w:pos="2390"/>
        </w:tabs>
      </w:pPr>
      <w:r>
        <w:t xml:space="preserve">Give the high-level design (Code implementation is not required) of the utility. </w:t>
      </w:r>
    </w:p>
    <w:p w14:paraId="0791ED97" w14:textId="77777777" w:rsidR="0086290A" w:rsidRPr="0086290A" w:rsidRDefault="0086290A" w:rsidP="0086290A">
      <w:pPr>
        <w:tabs>
          <w:tab w:val="left" w:pos="2390"/>
        </w:tabs>
        <w:rPr>
          <w:u w:val="single"/>
        </w:rPr>
      </w:pPr>
      <w:r w:rsidRPr="0086290A">
        <w:rPr>
          <w:u w:val="single"/>
        </w:rPr>
        <w:t>Requirements:</w:t>
      </w:r>
    </w:p>
    <w:p w14:paraId="04547E45" w14:textId="77777777" w:rsidR="0086290A" w:rsidRDefault="0086290A" w:rsidP="0086290A">
      <w:pPr>
        <w:pStyle w:val="ListParagraph"/>
        <w:numPr>
          <w:ilvl w:val="0"/>
          <w:numId w:val="11"/>
        </w:numPr>
        <w:tabs>
          <w:tab w:val="left" w:pos="2390"/>
        </w:tabs>
      </w:pPr>
      <w:r>
        <w:t>The data import will be triggered from the UI and status, progress needs to be shown in UI.</w:t>
      </w:r>
    </w:p>
    <w:p w14:paraId="387CCA53" w14:textId="77777777" w:rsidR="0086290A" w:rsidRDefault="0086290A" w:rsidP="0086290A">
      <w:pPr>
        <w:pStyle w:val="ListParagraph"/>
        <w:numPr>
          <w:ilvl w:val="0"/>
          <w:numId w:val="11"/>
        </w:numPr>
        <w:tabs>
          <w:tab w:val="left" w:pos="2390"/>
        </w:tabs>
      </w:pPr>
      <w:r>
        <w:t>Postgres is used as a database for storing financial data.</w:t>
      </w:r>
    </w:p>
    <w:p w14:paraId="266AA0E7" w14:textId="77777777" w:rsidR="0086290A" w:rsidRDefault="0086290A" w:rsidP="0086290A">
      <w:pPr>
        <w:pStyle w:val="ListParagraph"/>
        <w:numPr>
          <w:ilvl w:val="0"/>
          <w:numId w:val="11"/>
        </w:numPr>
        <w:tabs>
          <w:tab w:val="left" w:pos="2390"/>
        </w:tabs>
      </w:pPr>
      <w:r>
        <w:t>Volume of data can scale up to 10 lakh of records in the source sheet</w:t>
      </w:r>
    </w:p>
    <w:p w14:paraId="63AB9415" w14:textId="77777777" w:rsidR="0086290A" w:rsidRDefault="0086290A" w:rsidP="0086290A">
      <w:pPr>
        <w:pStyle w:val="ListParagraph"/>
        <w:numPr>
          <w:ilvl w:val="0"/>
          <w:numId w:val="11"/>
        </w:numPr>
        <w:tabs>
          <w:tab w:val="left" w:pos="2390"/>
        </w:tabs>
      </w:pPr>
      <w:r>
        <w:t>Utility should be able to concurrently handle up to 4 imports at a time.</w:t>
      </w:r>
    </w:p>
    <w:p w14:paraId="485CE57C" w14:textId="77777777" w:rsidR="0086290A" w:rsidRDefault="0086290A" w:rsidP="0086290A">
      <w:pPr>
        <w:pStyle w:val="ListParagraph"/>
        <w:numPr>
          <w:ilvl w:val="0"/>
          <w:numId w:val="11"/>
        </w:numPr>
        <w:tabs>
          <w:tab w:val="left" w:pos="2390"/>
        </w:tabs>
      </w:pPr>
      <w:r>
        <w:t>Before writing it to the database certain fields are computed like balance, payment status etc.</w:t>
      </w:r>
    </w:p>
    <w:p w14:paraId="2EDCA98E" w14:textId="77777777" w:rsidR="0086290A" w:rsidRDefault="0086290A" w:rsidP="0086290A">
      <w:pPr>
        <w:pStyle w:val="ListParagraph"/>
        <w:numPr>
          <w:ilvl w:val="0"/>
          <w:numId w:val="11"/>
        </w:numPr>
        <w:tabs>
          <w:tab w:val="left" w:pos="2390"/>
        </w:tabs>
      </w:pPr>
      <w:r>
        <w:t>If saving of any record is failed due to any reason (Missing fields, duplicate ids etc.), it should not stop the import process.</w:t>
      </w:r>
    </w:p>
    <w:p w14:paraId="62616874" w14:textId="77777777" w:rsidR="0086290A" w:rsidRDefault="0086290A" w:rsidP="0086290A">
      <w:pPr>
        <w:pStyle w:val="ListParagraph"/>
        <w:numPr>
          <w:ilvl w:val="0"/>
          <w:numId w:val="11"/>
        </w:numPr>
        <w:tabs>
          <w:tab w:val="left" w:pos="2390"/>
        </w:tabs>
      </w:pPr>
      <w:r>
        <w:t>Failed records list should be exported after the import and it should give information about the record and failure reason.</w:t>
      </w:r>
    </w:p>
    <w:p w14:paraId="4DF10900" w14:textId="77777777" w:rsidR="00194E2F" w:rsidRDefault="00194E2F" w:rsidP="00194E2F">
      <w:pPr>
        <w:tabs>
          <w:tab w:val="left" w:pos="2390"/>
        </w:tabs>
      </w:pPr>
    </w:p>
    <w:p w14:paraId="32F31D31" w14:textId="77777777" w:rsidR="00194E2F" w:rsidRDefault="00194E2F" w:rsidP="00194E2F">
      <w:pPr>
        <w:tabs>
          <w:tab w:val="left" w:pos="2390"/>
        </w:tabs>
      </w:pPr>
    </w:p>
    <w:p w14:paraId="33B3B2A0" w14:textId="77777777" w:rsidR="00194E2F" w:rsidRDefault="00194E2F" w:rsidP="00194E2F">
      <w:pPr>
        <w:tabs>
          <w:tab w:val="left" w:pos="2390"/>
        </w:tabs>
      </w:pPr>
    </w:p>
    <w:p w14:paraId="0FD86517" w14:textId="57FFA54B" w:rsidR="00194E2F" w:rsidRPr="00720FDD" w:rsidRDefault="00194E2F" w:rsidP="00194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tabs>
          <w:tab w:val="left" w:pos="2390"/>
        </w:tabs>
        <w:rPr>
          <w:b/>
          <w:bCs/>
          <w:color w:val="FFFFFF" w:themeColor="background1"/>
        </w:rPr>
      </w:pPr>
      <w:r w:rsidRPr="00720FDD">
        <w:rPr>
          <w:b/>
          <w:bCs/>
          <w:color w:val="FFFFFF" w:themeColor="background1"/>
        </w:rPr>
        <w:t xml:space="preserve">If you have any questions or need clarification, please send an email to </w:t>
      </w:r>
      <w:r w:rsidR="00720FDD" w:rsidRPr="00720FDD">
        <w:rPr>
          <w:b/>
          <w:bCs/>
          <w:color w:val="FFFFFF" w:themeColor="background1"/>
        </w:rPr>
        <w:t>ashish@numebrz.co</w:t>
      </w:r>
      <w:r w:rsidR="00720FDD">
        <w:rPr>
          <w:b/>
          <w:bCs/>
          <w:color w:val="FFFFFF" w:themeColor="background1"/>
        </w:rPr>
        <w:t xml:space="preserve">, </w:t>
      </w:r>
      <w:r w:rsidR="00720FDD" w:rsidRPr="00720FDD">
        <w:rPr>
          <w:b/>
          <w:bCs/>
          <w:color w:val="FFFFFF" w:themeColor="background1"/>
        </w:rPr>
        <w:t>giri@nu</w:t>
      </w:r>
      <w:bookmarkStart w:id="0" w:name="_GoBack"/>
      <w:bookmarkEnd w:id="0"/>
      <w:r w:rsidR="00720FDD" w:rsidRPr="00720FDD">
        <w:rPr>
          <w:b/>
          <w:bCs/>
          <w:color w:val="FFFFFF" w:themeColor="background1"/>
        </w:rPr>
        <w:t>mberz.co</w:t>
      </w:r>
      <w:r w:rsidR="00720FDD">
        <w:rPr>
          <w:b/>
          <w:bCs/>
          <w:color w:val="FFFFFF" w:themeColor="background1"/>
        </w:rPr>
        <w:t xml:space="preserve"> and CC pooja@numberz.co</w:t>
      </w:r>
    </w:p>
    <w:p w14:paraId="7BAAE956" w14:textId="77777777" w:rsidR="00194E2F" w:rsidRPr="0086290A" w:rsidRDefault="00194E2F" w:rsidP="00194E2F">
      <w:pPr>
        <w:tabs>
          <w:tab w:val="left" w:pos="2390"/>
        </w:tabs>
      </w:pPr>
    </w:p>
    <w:sectPr w:rsidR="00194E2F" w:rsidRPr="0086290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E6566" w14:textId="77777777" w:rsidR="00424782" w:rsidRDefault="00424782">
      <w:r>
        <w:separator/>
      </w:r>
    </w:p>
    <w:p w14:paraId="7EB4D9A9" w14:textId="77777777" w:rsidR="00424782" w:rsidRDefault="00424782"/>
  </w:endnote>
  <w:endnote w:type="continuationSeparator" w:id="0">
    <w:p w14:paraId="0E47D655" w14:textId="77777777" w:rsidR="00424782" w:rsidRDefault="00424782">
      <w:r>
        <w:continuationSeparator/>
      </w:r>
    </w:p>
    <w:p w14:paraId="74F646A1" w14:textId="77777777" w:rsidR="00424782" w:rsidRDefault="004247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5EFB62" w14:textId="77777777" w:rsidR="00443826" w:rsidRDefault="00B820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10A57" w14:textId="77777777" w:rsidR="00424782" w:rsidRDefault="00424782">
      <w:r>
        <w:separator/>
      </w:r>
    </w:p>
    <w:p w14:paraId="6D86544A" w14:textId="77777777" w:rsidR="00424782" w:rsidRDefault="00424782"/>
  </w:footnote>
  <w:footnote w:type="continuationSeparator" w:id="0">
    <w:p w14:paraId="5A972541" w14:textId="77777777" w:rsidR="00424782" w:rsidRDefault="00424782">
      <w:r>
        <w:continuationSeparator/>
      </w:r>
    </w:p>
    <w:p w14:paraId="737D218D" w14:textId="77777777" w:rsidR="00424782" w:rsidRDefault="004247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2F0391"/>
    <w:multiLevelType w:val="hybridMultilevel"/>
    <w:tmpl w:val="996E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72D11"/>
    <w:multiLevelType w:val="hybridMultilevel"/>
    <w:tmpl w:val="4B14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F4524"/>
    <w:multiLevelType w:val="hybridMultilevel"/>
    <w:tmpl w:val="969C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6132E"/>
    <w:multiLevelType w:val="hybridMultilevel"/>
    <w:tmpl w:val="E350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E5F25"/>
    <w:multiLevelType w:val="hybridMultilevel"/>
    <w:tmpl w:val="9966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F2C0F"/>
    <w:multiLevelType w:val="hybridMultilevel"/>
    <w:tmpl w:val="CEE6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022C3"/>
    <w:multiLevelType w:val="hybridMultilevel"/>
    <w:tmpl w:val="A4E2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0A"/>
    <w:rsid w:val="00194E2F"/>
    <w:rsid w:val="00424782"/>
    <w:rsid w:val="00443826"/>
    <w:rsid w:val="00564506"/>
    <w:rsid w:val="00720FDD"/>
    <w:rsid w:val="0080009F"/>
    <w:rsid w:val="0086290A"/>
    <w:rsid w:val="00B8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FEABA"/>
  <w15:chartTrackingRefBased/>
  <w15:docId w15:val="{2E79E9E7-FB01-3E4F-B787-0340E4F8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629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4E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50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rivenkatesan/Library/Containers/com.microsoft.Word/Data/Library/Application%20Support/Microsoft/Office/16.0/DTS/en-US%7b0935EB0C-2EFC-0148-88EF-7A5AA094F8F7%7d/%7b94C64191-6830-B34F-A27E-DA6A290715C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14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Giri Venkatesan</cp:lastModifiedBy>
  <cp:revision>5</cp:revision>
  <dcterms:created xsi:type="dcterms:W3CDTF">2020-08-05T04:59:00Z</dcterms:created>
  <dcterms:modified xsi:type="dcterms:W3CDTF">2020-08-05T05:26:00Z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